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14372" w14:textId="77777777" w:rsidR="006B12F9" w:rsidRDefault="006B12F9">
      <w:pPr>
        <w:rPr>
          <w:rtl/>
        </w:rPr>
      </w:pPr>
    </w:p>
    <w:tbl>
      <w:tblPr>
        <w:tblpPr w:leftFromText="180" w:rightFromText="180" w:vertAnchor="page" w:horzAnchor="margin" w:tblpY="1197"/>
        <w:tblW w:w="1085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44"/>
        <w:gridCol w:w="347"/>
        <w:gridCol w:w="6461"/>
      </w:tblGrid>
      <w:tr w:rsidR="006B12F9" w14:paraId="2383FCFF" w14:textId="77777777" w:rsidTr="006B12F9">
        <w:trPr>
          <w:trHeight w:val="1521"/>
        </w:trPr>
        <w:tc>
          <w:tcPr>
            <w:tcW w:w="4044" w:type="dxa"/>
            <w:vAlign w:val="bottom"/>
          </w:tcPr>
          <w:p w14:paraId="036B1595" w14:textId="0513E38F" w:rsidR="006B12F9" w:rsidRPr="006C6B02" w:rsidRDefault="006B12F9" w:rsidP="006B12F9">
            <w:pPr>
              <w:tabs>
                <w:tab w:val="left" w:pos="990"/>
              </w:tabs>
              <w:rPr>
                <w:sz w:val="32"/>
                <w:szCs w:val="32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347" w:type="dxa"/>
          </w:tcPr>
          <w:p w14:paraId="3E27A7A2" w14:textId="77777777" w:rsidR="006B12F9" w:rsidRDefault="006B12F9" w:rsidP="006B12F9">
            <w:pPr>
              <w:tabs>
                <w:tab w:val="left" w:pos="990"/>
              </w:tabs>
            </w:pPr>
          </w:p>
        </w:tc>
        <w:tc>
          <w:tcPr>
            <w:tcW w:w="6461" w:type="dxa"/>
            <w:vAlign w:val="bottom"/>
          </w:tcPr>
          <w:p w14:paraId="1256B5AA" w14:textId="77777777" w:rsidR="006B12F9" w:rsidRPr="00A94403" w:rsidRDefault="006B12F9" w:rsidP="006B12F9">
            <w:pPr>
              <w:pStyle w:val="Title"/>
              <w:rPr>
                <w:sz w:val="36"/>
                <w:szCs w:val="36"/>
              </w:rPr>
            </w:pPr>
          </w:p>
        </w:tc>
      </w:tr>
      <w:tr w:rsidR="006B12F9" w14:paraId="652B7D8E" w14:textId="77777777" w:rsidTr="006B12F9">
        <w:trPr>
          <w:trHeight w:val="2670"/>
        </w:trPr>
        <w:tc>
          <w:tcPr>
            <w:tcW w:w="4044" w:type="dxa"/>
          </w:tcPr>
          <w:p w14:paraId="739BB406" w14:textId="77777777" w:rsidR="006B12F9" w:rsidRDefault="006B12F9" w:rsidP="006B12F9">
            <w:pPr>
              <w:pStyle w:val="Heading3"/>
            </w:pPr>
          </w:p>
          <w:p w14:paraId="03485099" w14:textId="77777777" w:rsidR="006B12F9" w:rsidRDefault="006B12F9" w:rsidP="006B12F9">
            <w:pPr>
              <w:pStyle w:val="Heading3"/>
            </w:pPr>
          </w:p>
          <w:p w14:paraId="670DA084" w14:textId="77777777" w:rsidR="006B12F9" w:rsidRDefault="006B12F9" w:rsidP="006B12F9">
            <w:pPr>
              <w:tabs>
                <w:tab w:val="left" w:pos="990"/>
              </w:tabs>
              <w:rPr>
                <w:sz w:val="48"/>
                <w:szCs w:val="48"/>
              </w:rPr>
            </w:pPr>
            <w:r w:rsidRPr="006C6B02">
              <w:rPr>
                <w:sz w:val="48"/>
                <w:szCs w:val="48"/>
              </w:rPr>
              <w:t>May Alrajhi</w:t>
            </w:r>
          </w:p>
          <w:p w14:paraId="680AFAA1" w14:textId="10D3D14E" w:rsidR="006B12F9" w:rsidRPr="006B12F9" w:rsidRDefault="006B12F9" w:rsidP="006B12F9">
            <w:pPr>
              <w:pStyle w:val="Heading3"/>
              <w:rPr>
                <w:color w:val="000000" w:themeColor="text1"/>
                <w:szCs w:val="22"/>
              </w:rPr>
            </w:pPr>
            <w:r w:rsidRPr="006B12F9">
              <w:rPr>
                <w:color w:val="000000" w:themeColor="text1"/>
                <w:szCs w:val="22"/>
              </w:rPr>
              <w:t>Project Coordinator</w:t>
            </w:r>
          </w:p>
          <w:p w14:paraId="2F6A2EE2" w14:textId="2C5C1F19" w:rsidR="006B12F9" w:rsidRDefault="006B12F9" w:rsidP="006B12F9">
            <w:pPr>
              <w:pStyle w:val="Heading3"/>
            </w:pPr>
          </w:p>
          <w:p w14:paraId="6521D4CD" w14:textId="00075206" w:rsidR="00F23654" w:rsidRPr="00F23654" w:rsidRDefault="00F23654" w:rsidP="00F23654">
            <w:pPr>
              <w:rPr>
                <w:sz w:val="22"/>
              </w:rPr>
            </w:pPr>
            <w:r w:rsidRPr="00F23654">
              <w:rPr>
                <w:rFonts w:cs="Arial"/>
                <w:color w:val="222222"/>
                <w:sz w:val="22"/>
                <w:shd w:val="clear" w:color="auto" w:fill="FFFFFF"/>
              </w:rPr>
              <w:t>Experienced in program</w:t>
            </w:r>
            <w:r w:rsidR="00DD6CB8">
              <w:rPr>
                <w:rFonts w:cs="Arial"/>
                <w:color w:val="222222"/>
                <w:sz w:val="22"/>
                <w:shd w:val="clear" w:color="auto" w:fill="FFFFFF"/>
              </w:rPr>
              <w:t>-</w:t>
            </w:r>
            <w:bookmarkStart w:id="0" w:name="_GoBack"/>
            <w:bookmarkEnd w:id="0"/>
            <w:r w:rsidRPr="00F23654">
              <w:rPr>
                <w:rFonts w:cs="Arial"/>
                <w:color w:val="222222"/>
                <w:sz w:val="22"/>
                <w:shd w:val="clear" w:color="auto" w:fill="FFFFFF"/>
              </w:rPr>
              <w:t>creation and delivering with a working history in the project management industry. Translation (Arabic - English), Event Management. Strong communication and professional in cultural differences with an MBA focused in International Business.</w:t>
            </w:r>
          </w:p>
          <w:p w14:paraId="69B12B85" w14:textId="17E7B728" w:rsidR="006B12F9" w:rsidRPr="00F23654" w:rsidRDefault="006B12F9" w:rsidP="006B12F9">
            <w:pPr>
              <w:pStyle w:val="Heading3"/>
              <w:rPr>
                <w:szCs w:val="22"/>
              </w:rPr>
            </w:pPr>
            <w:r w:rsidRPr="00F23654">
              <w:rPr>
                <w:szCs w:val="22"/>
              </w:rPr>
              <w:t>Birthday</w:t>
            </w:r>
          </w:p>
          <w:p w14:paraId="66406271" w14:textId="77777777" w:rsidR="006B12F9" w:rsidRPr="00F23654" w:rsidRDefault="006B12F9" w:rsidP="006B12F9">
            <w:pPr>
              <w:rPr>
                <w:sz w:val="22"/>
              </w:rPr>
            </w:pPr>
            <w:r w:rsidRPr="00F23654">
              <w:rPr>
                <w:sz w:val="22"/>
              </w:rPr>
              <w:t>August 30, 1990</w:t>
            </w:r>
          </w:p>
          <w:sdt>
            <w:sdtPr>
              <w:rPr>
                <w:szCs w:val="22"/>
              </w:rPr>
              <w:id w:val="-1954003311"/>
              <w:placeholder>
                <w:docPart w:val="F3C422C24DC249C4A1F9516958546A5F"/>
              </w:placeholder>
              <w:temporary/>
              <w:showingPlcHdr/>
              <w15:appearance w15:val="hidden"/>
            </w:sdtPr>
            <w:sdtEndPr/>
            <w:sdtContent>
              <w:p w14:paraId="4F0D7AB7" w14:textId="77777777" w:rsidR="006B12F9" w:rsidRPr="00F23654" w:rsidRDefault="006B12F9" w:rsidP="006B12F9">
                <w:pPr>
                  <w:pStyle w:val="Heading3"/>
                  <w:rPr>
                    <w:szCs w:val="22"/>
                  </w:rPr>
                </w:pPr>
                <w:r w:rsidRPr="00F23654">
                  <w:rPr>
                    <w:szCs w:val="22"/>
                  </w:rPr>
                  <w:t>Contact</w:t>
                </w:r>
              </w:p>
            </w:sdtContent>
          </w:sdt>
          <w:sdt>
            <w:sdtPr>
              <w:rPr>
                <w:sz w:val="22"/>
              </w:rPr>
              <w:id w:val="1111563247"/>
              <w:placeholder>
                <w:docPart w:val="E8120FA8F0AC4791BA672CB653AC7187"/>
              </w:placeholder>
              <w:temporary/>
              <w:showingPlcHdr/>
              <w15:appearance w15:val="hidden"/>
            </w:sdtPr>
            <w:sdtEndPr/>
            <w:sdtContent>
              <w:p w14:paraId="5329AD60" w14:textId="77777777" w:rsidR="006B12F9" w:rsidRPr="00F23654" w:rsidRDefault="006B12F9" w:rsidP="006B12F9">
                <w:pPr>
                  <w:rPr>
                    <w:sz w:val="22"/>
                  </w:rPr>
                </w:pPr>
                <w:r w:rsidRPr="00F23654">
                  <w:rPr>
                    <w:sz w:val="22"/>
                  </w:rPr>
                  <w:t>PHONE:</w:t>
                </w:r>
              </w:p>
            </w:sdtContent>
          </w:sdt>
          <w:p w14:paraId="00ED0F20" w14:textId="77777777" w:rsidR="006B12F9" w:rsidRPr="00F23654" w:rsidRDefault="006B12F9" w:rsidP="006B12F9">
            <w:pPr>
              <w:rPr>
                <w:sz w:val="22"/>
              </w:rPr>
            </w:pPr>
            <w:r w:rsidRPr="00F23654">
              <w:rPr>
                <w:sz w:val="22"/>
              </w:rPr>
              <w:t>0559809007</w:t>
            </w:r>
          </w:p>
          <w:p w14:paraId="2169EA89" w14:textId="77777777" w:rsidR="006B12F9" w:rsidRPr="00F23654" w:rsidRDefault="006B12F9" w:rsidP="006B12F9">
            <w:pPr>
              <w:rPr>
                <w:sz w:val="22"/>
              </w:rPr>
            </w:pPr>
          </w:p>
          <w:p w14:paraId="77574E2D" w14:textId="77777777" w:rsidR="006B12F9" w:rsidRPr="00F23654" w:rsidRDefault="006B12F9" w:rsidP="006B12F9">
            <w:pPr>
              <w:rPr>
                <w:sz w:val="22"/>
              </w:rPr>
            </w:pPr>
            <w:r w:rsidRPr="00F23654">
              <w:rPr>
                <w:sz w:val="22"/>
              </w:rPr>
              <w:t>EMAIL:</w:t>
            </w:r>
          </w:p>
          <w:p w14:paraId="6B5F19D5" w14:textId="77777777" w:rsidR="006B12F9" w:rsidRPr="00F23654" w:rsidRDefault="00173DFB" w:rsidP="006B12F9">
            <w:pPr>
              <w:rPr>
                <w:sz w:val="22"/>
              </w:rPr>
            </w:pPr>
            <w:hyperlink r:id="rId10" w:history="1">
              <w:r w:rsidR="006B12F9" w:rsidRPr="00F23654">
                <w:rPr>
                  <w:rStyle w:val="Hyperlink"/>
                  <w:sz w:val="22"/>
                </w:rPr>
                <w:t>Mayalrajhi9@gmail.com</w:t>
              </w:r>
            </w:hyperlink>
          </w:p>
          <w:p w14:paraId="3A6EDDD1" w14:textId="77777777" w:rsidR="006B12F9" w:rsidRDefault="006B12F9" w:rsidP="006B12F9"/>
          <w:p w14:paraId="4A4061E2" w14:textId="77777777" w:rsidR="006B12F9" w:rsidRDefault="006B12F9" w:rsidP="006B12F9"/>
          <w:p w14:paraId="22F7F578" w14:textId="77777777" w:rsidR="006B12F9" w:rsidRDefault="006B12F9" w:rsidP="006B12F9"/>
          <w:p w14:paraId="1D90B252" w14:textId="77777777" w:rsidR="006B12F9" w:rsidRPr="00A94403" w:rsidRDefault="006B12F9" w:rsidP="006B12F9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</w:p>
          <w:p w14:paraId="5315B055" w14:textId="77777777" w:rsidR="006B12F9" w:rsidRDefault="006B12F9" w:rsidP="006B12F9"/>
          <w:p w14:paraId="021A7DBB" w14:textId="77777777" w:rsidR="006B12F9" w:rsidRPr="00E4381A" w:rsidRDefault="006B12F9" w:rsidP="006B12F9">
            <w:pPr>
              <w:rPr>
                <w:rStyle w:val="Hyperlink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507C9D15" wp14:editId="57A30911">
                  <wp:extent cx="3756660" cy="1257300"/>
                  <wp:effectExtent l="0" t="0" r="0" b="0"/>
                  <wp:docPr id="1" name="Chart 1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4D562209" w14:textId="77777777" w:rsidR="006B12F9" w:rsidRPr="004D3011" w:rsidRDefault="006B12F9" w:rsidP="006B12F9">
            <w:pPr>
              <w:pStyle w:val="Heading3"/>
            </w:pPr>
          </w:p>
        </w:tc>
        <w:tc>
          <w:tcPr>
            <w:tcW w:w="347" w:type="dxa"/>
          </w:tcPr>
          <w:p w14:paraId="7C648876" w14:textId="77777777" w:rsidR="006B12F9" w:rsidRDefault="006B12F9" w:rsidP="006B12F9">
            <w:pPr>
              <w:tabs>
                <w:tab w:val="left" w:pos="990"/>
              </w:tabs>
            </w:pPr>
          </w:p>
        </w:tc>
        <w:tc>
          <w:tcPr>
            <w:tcW w:w="6461" w:type="dxa"/>
          </w:tcPr>
          <w:sdt>
            <w:sdtPr>
              <w:id w:val="1049110328"/>
              <w:placeholder>
                <w:docPart w:val="4F027D9AA4BD41349AEE1A20D39EB50B"/>
              </w:placeholder>
              <w:temporary/>
              <w:showingPlcHdr/>
              <w15:appearance w15:val="hidden"/>
            </w:sdtPr>
            <w:sdtEndPr/>
            <w:sdtContent>
              <w:p w14:paraId="37D41BDE" w14:textId="77777777" w:rsidR="006B12F9" w:rsidRDefault="006B12F9" w:rsidP="006B12F9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A31FCC6" w14:textId="17E6D93E" w:rsidR="008A1568" w:rsidRDefault="008A1568" w:rsidP="006B12F9">
            <w:pPr>
              <w:pStyle w:val="Heading4"/>
            </w:pPr>
            <w:r>
              <w:t>Swiss Business School (November 2019- October 2020)</w:t>
            </w:r>
          </w:p>
          <w:p w14:paraId="15C82020" w14:textId="66EEA5FD" w:rsidR="008A1568" w:rsidRDefault="008A1568" w:rsidP="008A1568">
            <w:r>
              <w:t>MBA</w:t>
            </w:r>
            <w:r w:rsidR="00ED5710">
              <w:t xml:space="preserve"> “International Business” </w:t>
            </w:r>
          </w:p>
          <w:p w14:paraId="1A3D6F75" w14:textId="77777777" w:rsidR="008A1568" w:rsidRPr="008A1568" w:rsidRDefault="008A1568" w:rsidP="008A1568"/>
          <w:p w14:paraId="5F3DD702" w14:textId="3996B553" w:rsidR="006B12F9" w:rsidRPr="00B359E4" w:rsidRDefault="006B12F9" w:rsidP="006B12F9">
            <w:pPr>
              <w:pStyle w:val="Heading4"/>
            </w:pPr>
            <w:r>
              <w:t>University of Dammam, College of Arts</w:t>
            </w:r>
            <w:r w:rsidR="008A1568">
              <w:t xml:space="preserve"> 2009- 2014)</w:t>
            </w:r>
          </w:p>
          <w:p w14:paraId="626E4CE1" w14:textId="77777777" w:rsidR="006B12F9" w:rsidRDefault="006B12F9" w:rsidP="006B12F9">
            <w:r>
              <w:t>Bachelor of art in English Literature</w:t>
            </w:r>
          </w:p>
          <w:sdt>
            <w:sdtPr>
              <w:id w:val="1001553383"/>
              <w:placeholder>
                <w:docPart w:val="B7AB198EBA224AE28C902370DFF48F51"/>
              </w:placeholder>
              <w:temporary/>
              <w:showingPlcHdr/>
              <w15:appearance w15:val="hidden"/>
            </w:sdtPr>
            <w:sdtEndPr/>
            <w:sdtContent>
              <w:p w14:paraId="3C8835D2" w14:textId="77777777" w:rsidR="006B12F9" w:rsidRDefault="006B12F9" w:rsidP="006B12F9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50858A36" w14:textId="77777777" w:rsidR="006B12F9" w:rsidRDefault="006B12F9" w:rsidP="006B12F9">
            <w:pPr>
              <w:pStyle w:val="Heading4"/>
              <w:rPr>
                <w:bCs/>
              </w:rPr>
            </w:pPr>
            <w:r>
              <w:t>The Consultants- [Project Coordinator]</w:t>
            </w:r>
          </w:p>
          <w:p w14:paraId="2E141A0D" w14:textId="77777777" w:rsidR="006B12F9" w:rsidRPr="00036450" w:rsidRDefault="006B12F9" w:rsidP="006B12F9">
            <w:pPr>
              <w:pStyle w:val="Date"/>
              <w:rPr>
                <w:rtl/>
              </w:rPr>
            </w:pPr>
            <w:r>
              <w:t>2017</w:t>
            </w:r>
            <w:r w:rsidRPr="00036450">
              <w:t>–</w:t>
            </w:r>
            <w:r>
              <w:t xml:space="preserve"> Present</w:t>
            </w:r>
          </w:p>
          <w:p w14:paraId="2ADF5646" w14:textId="2E75A6DE" w:rsidR="004A69FC" w:rsidRDefault="004A69FC" w:rsidP="009D4FC0">
            <w:pPr>
              <w:pStyle w:val="ListParagraph"/>
              <w:numPr>
                <w:ilvl w:val="0"/>
                <w:numId w:val="2"/>
              </w:numPr>
            </w:pPr>
            <w:r>
              <w:t>Logistics.</w:t>
            </w:r>
          </w:p>
          <w:p w14:paraId="728F643E" w14:textId="20A98478" w:rsidR="00625042" w:rsidRDefault="00625042" w:rsidP="009D4FC0">
            <w:pPr>
              <w:pStyle w:val="ListParagraph"/>
              <w:numPr>
                <w:ilvl w:val="0"/>
                <w:numId w:val="2"/>
              </w:numPr>
            </w:pPr>
            <w:r>
              <w:t>Organized events.</w:t>
            </w:r>
          </w:p>
          <w:p w14:paraId="543835CB" w14:textId="333F9FB9" w:rsidR="006B12F9" w:rsidRDefault="006B12F9" w:rsidP="009D4FC0">
            <w:pPr>
              <w:pStyle w:val="ListParagraph"/>
              <w:numPr>
                <w:ilvl w:val="0"/>
                <w:numId w:val="2"/>
              </w:numPr>
            </w:pPr>
            <w:r>
              <w:t>Managed a STEM program.</w:t>
            </w:r>
          </w:p>
          <w:p w14:paraId="0B749B1E" w14:textId="77777777" w:rsidR="006B12F9" w:rsidRDefault="006B12F9" w:rsidP="009D4FC0">
            <w:pPr>
              <w:pStyle w:val="ListParagraph"/>
              <w:numPr>
                <w:ilvl w:val="0"/>
                <w:numId w:val="2"/>
              </w:numPr>
            </w:pPr>
            <w:r>
              <w:t>Managed a mechanical engineering and robotic training program.</w:t>
            </w:r>
          </w:p>
          <w:p w14:paraId="551A605F" w14:textId="47EA8CFC" w:rsidR="006D6DA3" w:rsidRDefault="006B12F9" w:rsidP="009D4FC0">
            <w:pPr>
              <w:pStyle w:val="ListParagraph"/>
              <w:numPr>
                <w:ilvl w:val="0"/>
                <w:numId w:val="2"/>
              </w:numPr>
            </w:pPr>
            <w:r>
              <w:t xml:space="preserve">Covered HR’s tasks, such as: recruiting and interviewing.  </w:t>
            </w:r>
          </w:p>
          <w:p w14:paraId="24E078DF" w14:textId="721E9ACF" w:rsidR="006D6DA3" w:rsidRDefault="006D6DA3" w:rsidP="009D4FC0">
            <w:pPr>
              <w:pStyle w:val="ListParagraph"/>
              <w:numPr>
                <w:ilvl w:val="0"/>
                <w:numId w:val="2"/>
              </w:numPr>
            </w:pPr>
            <w:r>
              <w:t>Content Writing.</w:t>
            </w:r>
          </w:p>
          <w:p w14:paraId="1B25DCCE" w14:textId="4A0A1D87" w:rsidR="006D6DA3" w:rsidRDefault="006D6DA3" w:rsidP="009D4FC0">
            <w:pPr>
              <w:pStyle w:val="ListParagraph"/>
              <w:numPr>
                <w:ilvl w:val="0"/>
                <w:numId w:val="2"/>
              </w:numPr>
            </w:pPr>
            <w:r>
              <w:t>Translation.</w:t>
            </w:r>
          </w:p>
          <w:p w14:paraId="011BABBF" w14:textId="3DA3FD38" w:rsidR="004A69FC" w:rsidRDefault="004A69FC" w:rsidP="009D4FC0">
            <w:pPr>
              <w:pStyle w:val="ListParagraph"/>
              <w:numPr>
                <w:ilvl w:val="0"/>
                <w:numId w:val="2"/>
              </w:numPr>
            </w:pPr>
            <w:r>
              <w:t xml:space="preserve">Social media communication. </w:t>
            </w:r>
          </w:p>
          <w:p w14:paraId="15E8E417" w14:textId="77777777" w:rsidR="006B12F9" w:rsidRDefault="006B12F9" w:rsidP="006B12F9"/>
          <w:p w14:paraId="22830C44" w14:textId="0EBD6E1B" w:rsidR="006B12F9" w:rsidRPr="004D3011" w:rsidRDefault="009D4FC0" w:rsidP="006B12F9">
            <w:pPr>
              <w:pStyle w:val="Heading4"/>
              <w:rPr>
                <w:bCs/>
              </w:rPr>
            </w:pPr>
            <w:r>
              <w:t>Al-Aziziah Private School</w:t>
            </w:r>
            <w:r w:rsidRPr="004D3011">
              <w:t xml:space="preserve"> </w:t>
            </w:r>
            <w:r>
              <w:rPr>
                <w:rFonts w:hint="cs"/>
                <w:rtl/>
              </w:rPr>
              <w:t>-</w:t>
            </w:r>
            <w:r>
              <w:t xml:space="preserve"> </w:t>
            </w:r>
            <w:r w:rsidR="006B12F9">
              <w:t>Future Creators School [Teacher]</w:t>
            </w:r>
          </w:p>
          <w:p w14:paraId="187A523D" w14:textId="1A02DA6D" w:rsidR="006B12F9" w:rsidRPr="004D3011" w:rsidRDefault="009D4FC0" w:rsidP="006B12F9">
            <w:pPr>
              <w:pStyle w:val="Date"/>
            </w:pPr>
            <w:r>
              <w:t>2014</w:t>
            </w:r>
            <w:r w:rsidR="006B12F9" w:rsidRPr="004D3011">
              <w:t>–</w:t>
            </w:r>
            <w:r w:rsidR="006B12F9">
              <w:t>2017</w:t>
            </w:r>
          </w:p>
          <w:p w14:paraId="6D3030CB" w14:textId="2ACB0342" w:rsidR="009D4FC0" w:rsidRDefault="009D4FC0" w:rsidP="009D4FC0">
            <w:pPr>
              <w:pStyle w:val="ListParagraph"/>
              <w:numPr>
                <w:ilvl w:val="0"/>
                <w:numId w:val="2"/>
              </w:numPr>
            </w:pPr>
            <w:r>
              <w:t xml:space="preserve">Taught grammar, reading, writing, and spelling to elementary grades. </w:t>
            </w:r>
            <w:r w:rsidRPr="004D3011">
              <w:t xml:space="preserve"> </w:t>
            </w:r>
          </w:p>
          <w:p w14:paraId="27B1B738" w14:textId="1BD8F4B3" w:rsidR="006B12F9" w:rsidRDefault="00661B19" w:rsidP="009D4FC0">
            <w:pPr>
              <w:pStyle w:val="ListParagraph"/>
              <w:numPr>
                <w:ilvl w:val="0"/>
                <w:numId w:val="2"/>
              </w:numPr>
            </w:pPr>
            <w:r>
              <w:t>Created</w:t>
            </w:r>
            <w:r w:rsidR="006B12F9">
              <w:t xml:space="preserve"> curriculums for all elementary grades.</w:t>
            </w:r>
          </w:p>
          <w:p w14:paraId="67CE96A4" w14:textId="77777777" w:rsidR="006B12F9" w:rsidRDefault="006B12F9" w:rsidP="009D4FC0">
            <w:pPr>
              <w:pStyle w:val="ListParagraph"/>
              <w:numPr>
                <w:ilvl w:val="0"/>
                <w:numId w:val="2"/>
              </w:numPr>
            </w:pPr>
            <w:r>
              <w:t>Put on plans for the evaluation of the students.</w:t>
            </w:r>
          </w:p>
          <w:p w14:paraId="7B75ED5D" w14:textId="77777777" w:rsidR="006B12F9" w:rsidRPr="004D3011" w:rsidRDefault="006B12F9" w:rsidP="009D4FC0">
            <w:pPr>
              <w:pStyle w:val="ListParagraph"/>
              <w:numPr>
                <w:ilvl w:val="0"/>
                <w:numId w:val="2"/>
              </w:numPr>
            </w:pPr>
            <w:r>
              <w:t xml:space="preserve">Arranged events in and out of the school. </w:t>
            </w:r>
          </w:p>
          <w:p w14:paraId="348A4D85" w14:textId="2BB53ED0" w:rsidR="006B12F9" w:rsidRDefault="006B12F9" w:rsidP="009D4FC0"/>
          <w:p w14:paraId="38CCB086" w14:textId="77777777" w:rsidR="006B12F9" w:rsidRDefault="006B12F9" w:rsidP="006B12F9">
            <w:pPr>
              <w:pStyle w:val="Heading2"/>
            </w:pPr>
            <w:r>
              <w:t>Courses</w:t>
            </w:r>
          </w:p>
          <w:p w14:paraId="1F9CC9EA" w14:textId="77777777" w:rsidR="006B12F9" w:rsidRPr="007B5BAB" w:rsidRDefault="006B12F9" w:rsidP="009D4FC0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</w:rPr>
            </w:pPr>
            <w:r w:rsidRPr="007B5BAB">
              <w:rPr>
                <w:noProof/>
                <w:color w:val="000000" w:themeColor="text1"/>
              </w:rPr>
              <w:t>An infographic and a photoshop course.</w:t>
            </w:r>
          </w:p>
          <w:p w14:paraId="5CFAE98D" w14:textId="77777777" w:rsidR="006B12F9" w:rsidRDefault="006B12F9" w:rsidP="009D4FC0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</w:rPr>
            </w:pPr>
            <w:r w:rsidRPr="007B5BAB">
              <w:rPr>
                <w:noProof/>
                <w:color w:val="000000" w:themeColor="text1"/>
              </w:rPr>
              <w:t xml:space="preserve">A program entitled </w:t>
            </w:r>
            <w:r w:rsidRPr="007B5BAB">
              <w:rPr>
                <w:i/>
                <w:iCs/>
                <w:noProof/>
                <w:color w:val="000000" w:themeColor="text1"/>
              </w:rPr>
              <w:t>Introduction of Information Technology</w:t>
            </w:r>
            <w:r w:rsidRPr="007B5BAB">
              <w:rPr>
                <w:noProof/>
                <w:color w:val="000000" w:themeColor="text1"/>
              </w:rPr>
              <w:t xml:space="preserve"> at Al Khaleej Training and Education company.</w:t>
            </w:r>
          </w:p>
          <w:p w14:paraId="20DEB45F" w14:textId="6AD0F2BA" w:rsidR="006B12F9" w:rsidRDefault="006B12F9" w:rsidP="009D4FC0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An introduction to Human Resources Specialist</w:t>
            </w:r>
            <w:r w:rsidR="00BC7B32">
              <w:rPr>
                <w:noProof/>
                <w:color w:val="000000" w:themeColor="text1"/>
              </w:rPr>
              <w:t>.</w:t>
            </w:r>
          </w:p>
          <w:p w14:paraId="6CFCB397" w14:textId="4A133EED" w:rsidR="00BC7B32" w:rsidRDefault="00BC7B32" w:rsidP="009D4FC0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PMP course. </w:t>
            </w:r>
          </w:p>
          <w:p w14:paraId="1ABA5471" w14:textId="77777777" w:rsidR="006B12F9" w:rsidRDefault="006B12F9" w:rsidP="006B12F9">
            <w:pPr>
              <w:rPr>
                <w:noProof/>
                <w:color w:val="000000" w:themeColor="text1"/>
              </w:rPr>
            </w:pPr>
          </w:p>
          <w:p w14:paraId="794621CE" w14:textId="77777777" w:rsidR="006B12F9" w:rsidRPr="006B12F9" w:rsidRDefault="006B12F9" w:rsidP="006B12F9">
            <w:pPr>
              <w:pStyle w:val="Heading2"/>
            </w:pPr>
            <w:r>
              <w:t>Skills</w:t>
            </w:r>
          </w:p>
          <w:p w14:paraId="128BC2DE" w14:textId="77777777" w:rsidR="006B12F9" w:rsidRDefault="006B12F9" w:rsidP="006B12F9">
            <w:pPr>
              <w:rPr>
                <w:noProof/>
                <w:color w:val="000000" w:themeColor="text1"/>
              </w:rPr>
            </w:pPr>
          </w:p>
          <w:p w14:paraId="7B9AF924" w14:textId="18F95BFA" w:rsidR="00862316" w:rsidRDefault="00862316" w:rsidP="009D4FC0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KPI</w:t>
            </w:r>
            <w:r w:rsidR="009D4FC0">
              <w:rPr>
                <w:noProof/>
                <w:color w:val="000000" w:themeColor="text1"/>
              </w:rPr>
              <w:t>s</w:t>
            </w:r>
          </w:p>
          <w:p w14:paraId="05168BC9" w14:textId="5433ED77" w:rsidR="00061D47" w:rsidRPr="009D4FC0" w:rsidRDefault="009D4FC0" w:rsidP="009D4FC0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Content writing (Arabic- English).</w:t>
            </w:r>
          </w:p>
          <w:p w14:paraId="28D94029" w14:textId="4504661A" w:rsidR="00CF31BE" w:rsidRDefault="00CF31BE" w:rsidP="009D4FC0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Translation.</w:t>
            </w:r>
          </w:p>
          <w:p w14:paraId="2E968862" w14:textId="5F32FD22" w:rsidR="00061D47" w:rsidRDefault="00061D47" w:rsidP="009D4FC0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Public </w:t>
            </w:r>
            <w:r w:rsidR="00CF31BE">
              <w:rPr>
                <w:noProof/>
                <w:color w:val="000000" w:themeColor="text1"/>
              </w:rPr>
              <w:t>s</w:t>
            </w:r>
            <w:r>
              <w:rPr>
                <w:noProof/>
                <w:color w:val="000000" w:themeColor="text1"/>
              </w:rPr>
              <w:t>peaking.</w:t>
            </w:r>
          </w:p>
          <w:p w14:paraId="665D2DC4" w14:textId="50220D96" w:rsidR="00061D47" w:rsidRDefault="00061D47" w:rsidP="009D4FC0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Storytelling.</w:t>
            </w:r>
          </w:p>
          <w:p w14:paraId="54275EAE" w14:textId="5B4DB3B9" w:rsidR="00061D47" w:rsidRDefault="00061D47" w:rsidP="009D4FC0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Leadership.</w:t>
            </w:r>
          </w:p>
          <w:p w14:paraId="4EF4ABF4" w14:textId="25849A01" w:rsidR="00672A35" w:rsidRDefault="009D4FC0" w:rsidP="009D4FC0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Event p</w:t>
            </w:r>
            <w:r w:rsidR="00672A35">
              <w:rPr>
                <w:noProof/>
                <w:color w:val="000000" w:themeColor="text1"/>
              </w:rPr>
              <w:t xml:space="preserve">lanning and </w:t>
            </w:r>
            <w:r w:rsidR="00CF31BE">
              <w:rPr>
                <w:noProof/>
                <w:color w:val="000000" w:themeColor="text1"/>
              </w:rPr>
              <w:t>o</w:t>
            </w:r>
            <w:r w:rsidR="00672A35">
              <w:rPr>
                <w:noProof/>
                <w:color w:val="000000" w:themeColor="text1"/>
              </w:rPr>
              <w:t>rganizing.</w:t>
            </w:r>
          </w:p>
          <w:p w14:paraId="78A4E008" w14:textId="1E0045AC" w:rsidR="00CF31BE" w:rsidRPr="00061D47" w:rsidRDefault="00CF31BE" w:rsidP="009D4FC0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Social media</w:t>
            </w:r>
          </w:p>
          <w:p w14:paraId="48259755" w14:textId="77777777" w:rsidR="006B12F9" w:rsidRPr="00A94403" w:rsidRDefault="006B12F9" w:rsidP="006B12F9">
            <w:pPr>
              <w:rPr>
                <w:noProof/>
                <w:color w:val="000000" w:themeColor="text1"/>
              </w:rPr>
            </w:pPr>
          </w:p>
        </w:tc>
      </w:tr>
    </w:tbl>
    <w:p w14:paraId="130600DD" w14:textId="77777777" w:rsidR="0043117B" w:rsidRDefault="00173DFB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AAB7B" w14:textId="77777777" w:rsidR="00173DFB" w:rsidRDefault="00173DFB" w:rsidP="000C45FF">
      <w:r>
        <w:separator/>
      </w:r>
    </w:p>
  </w:endnote>
  <w:endnote w:type="continuationSeparator" w:id="0">
    <w:p w14:paraId="0466462A" w14:textId="77777777" w:rsidR="00173DFB" w:rsidRDefault="00173DF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F826A" w14:textId="77777777" w:rsidR="00173DFB" w:rsidRDefault="00173DFB" w:rsidP="000C45FF">
      <w:r>
        <w:separator/>
      </w:r>
    </w:p>
  </w:footnote>
  <w:footnote w:type="continuationSeparator" w:id="0">
    <w:p w14:paraId="40339CA7" w14:textId="77777777" w:rsidR="00173DFB" w:rsidRDefault="00173DF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6B60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4AAC265" wp14:editId="55F08A0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02FEC"/>
    <w:multiLevelType w:val="hybridMultilevel"/>
    <w:tmpl w:val="36D845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C1D5C"/>
    <w:multiLevelType w:val="hybridMultilevel"/>
    <w:tmpl w:val="05501A70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3BF4866"/>
    <w:multiLevelType w:val="hybridMultilevel"/>
    <w:tmpl w:val="4FB673E6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BD21FAE"/>
    <w:multiLevelType w:val="hybridMultilevel"/>
    <w:tmpl w:val="30D009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2661F"/>
    <w:multiLevelType w:val="hybridMultilevel"/>
    <w:tmpl w:val="E996AE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02"/>
    <w:rsid w:val="00036450"/>
    <w:rsid w:val="00061D47"/>
    <w:rsid w:val="00094499"/>
    <w:rsid w:val="000C45FF"/>
    <w:rsid w:val="000E3FD1"/>
    <w:rsid w:val="00112054"/>
    <w:rsid w:val="001525E1"/>
    <w:rsid w:val="00173DFB"/>
    <w:rsid w:val="00180329"/>
    <w:rsid w:val="0019001F"/>
    <w:rsid w:val="001A74A5"/>
    <w:rsid w:val="001B1ACB"/>
    <w:rsid w:val="001B2ABD"/>
    <w:rsid w:val="001B36CE"/>
    <w:rsid w:val="001E0391"/>
    <w:rsid w:val="001E1759"/>
    <w:rsid w:val="001F1ECC"/>
    <w:rsid w:val="002400EB"/>
    <w:rsid w:val="00256CF7"/>
    <w:rsid w:val="00281FD5"/>
    <w:rsid w:val="002D669D"/>
    <w:rsid w:val="002E2356"/>
    <w:rsid w:val="0030481B"/>
    <w:rsid w:val="003156FC"/>
    <w:rsid w:val="003254B5"/>
    <w:rsid w:val="003538FA"/>
    <w:rsid w:val="0037121F"/>
    <w:rsid w:val="003A6B7D"/>
    <w:rsid w:val="003B06CA"/>
    <w:rsid w:val="004071FC"/>
    <w:rsid w:val="00437B41"/>
    <w:rsid w:val="00445947"/>
    <w:rsid w:val="004813B3"/>
    <w:rsid w:val="00496591"/>
    <w:rsid w:val="004A69FC"/>
    <w:rsid w:val="004C63E4"/>
    <w:rsid w:val="004D3011"/>
    <w:rsid w:val="005262AC"/>
    <w:rsid w:val="00581EEE"/>
    <w:rsid w:val="00591CFC"/>
    <w:rsid w:val="005E39D5"/>
    <w:rsid w:val="00600670"/>
    <w:rsid w:val="0062123A"/>
    <w:rsid w:val="00625042"/>
    <w:rsid w:val="00646E75"/>
    <w:rsid w:val="00661B19"/>
    <w:rsid w:val="00672A35"/>
    <w:rsid w:val="006771D0"/>
    <w:rsid w:val="006B12F9"/>
    <w:rsid w:val="006C6B02"/>
    <w:rsid w:val="006D6DA3"/>
    <w:rsid w:val="00715FCB"/>
    <w:rsid w:val="00743101"/>
    <w:rsid w:val="007775E1"/>
    <w:rsid w:val="007867A0"/>
    <w:rsid w:val="007927F5"/>
    <w:rsid w:val="00802CA0"/>
    <w:rsid w:val="0085361A"/>
    <w:rsid w:val="00862316"/>
    <w:rsid w:val="008A1568"/>
    <w:rsid w:val="008C79F3"/>
    <w:rsid w:val="008E653E"/>
    <w:rsid w:val="009151BB"/>
    <w:rsid w:val="009260CD"/>
    <w:rsid w:val="00952C25"/>
    <w:rsid w:val="00972FB8"/>
    <w:rsid w:val="009D4FC0"/>
    <w:rsid w:val="00A2118D"/>
    <w:rsid w:val="00A94403"/>
    <w:rsid w:val="00AD76E2"/>
    <w:rsid w:val="00B20152"/>
    <w:rsid w:val="00B359E4"/>
    <w:rsid w:val="00B43397"/>
    <w:rsid w:val="00B57D98"/>
    <w:rsid w:val="00B70850"/>
    <w:rsid w:val="00BB710C"/>
    <w:rsid w:val="00BB7288"/>
    <w:rsid w:val="00BC7B32"/>
    <w:rsid w:val="00C066B6"/>
    <w:rsid w:val="00C37BA1"/>
    <w:rsid w:val="00C4674C"/>
    <w:rsid w:val="00C506CF"/>
    <w:rsid w:val="00C72BED"/>
    <w:rsid w:val="00C9578B"/>
    <w:rsid w:val="00CB0055"/>
    <w:rsid w:val="00CB25A3"/>
    <w:rsid w:val="00CF31BE"/>
    <w:rsid w:val="00D149A6"/>
    <w:rsid w:val="00D2522B"/>
    <w:rsid w:val="00D422DE"/>
    <w:rsid w:val="00D52B6C"/>
    <w:rsid w:val="00D5459D"/>
    <w:rsid w:val="00DA1F4D"/>
    <w:rsid w:val="00DD172A"/>
    <w:rsid w:val="00DD2A8A"/>
    <w:rsid w:val="00DD6CB8"/>
    <w:rsid w:val="00E25A26"/>
    <w:rsid w:val="00E4381A"/>
    <w:rsid w:val="00E55D74"/>
    <w:rsid w:val="00E71F44"/>
    <w:rsid w:val="00ED5710"/>
    <w:rsid w:val="00F2365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2711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6C6B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710C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1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Mayalrajhi9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%20Alrajhi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C422C24DC249C4A1F9516958546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B6CEE-C495-4465-AB9E-5E9931DF0C81}"/>
      </w:docPartPr>
      <w:docPartBody>
        <w:p w:rsidR="00FF68DB" w:rsidRDefault="002846A0" w:rsidP="002846A0">
          <w:pPr>
            <w:pStyle w:val="F3C422C24DC249C4A1F9516958546A5F"/>
          </w:pPr>
          <w:r w:rsidRPr="00CB0055">
            <w:t>Contact</w:t>
          </w:r>
        </w:p>
      </w:docPartBody>
    </w:docPart>
    <w:docPart>
      <w:docPartPr>
        <w:name w:val="E8120FA8F0AC4791BA672CB653AC7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6C26E-35FE-4149-8850-D764360620C6}"/>
      </w:docPartPr>
      <w:docPartBody>
        <w:p w:rsidR="00FF68DB" w:rsidRDefault="002846A0" w:rsidP="002846A0">
          <w:pPr>
            <w:pStyle w:val="E8120FA8F0AC4791BA672CB653AC7187"/>
          </w:pPr>
          <w:r w:rsidRPr="004D3011">
            <w:t>PHONE:</w:t>
          </w:r>
        </w:p>
      </w:docPartBody>
    </w:docPart>
    <w:docPart>
      <w:docPartPr>
        <w:name w:val="4F027D9AA4BD41349AEE1A20D39EB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8D73D-4CD8-4E8E-B30A-4BD339246F10}"/>
      </w:docPartPr>
      <w:docPartBody>
        <w:p w:rsidR="00FF68DB" w:rsidRDefault="002846A0" w:rsidP="002846A0">
          <w:pPr>
            <w:pStyle w:val="4F027D9AA4BD41349AEE1A20D39EB50B"/>
          </w:pPr>
          <w:r w:rsidRPr="00036450">
            <w:t>EDUCATION</w:t>
          </w:r>
        </w:p>
      </w:docPartBody>
    </w:docPart>
    <w:docPart>
      <w:docPartPr>
        <w:name w:val="B7AB198EBA224AE28C902370DFF48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F1E39-E35B-4F59-91CD-2F90729CB2A5}"/>
      </w:docPartPr>
      <w:docPartBody>
        <w:p w:rsidR="00FF68DB" w:rsidRDefault="002846A0" w:rsidP="002846A0">
          <w:pPr>
            <w:pStyle w:val="B7AB198EBA224AE28C902370DFF48F51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A0"/>
    <w:rsid w:val="002846A0"/>
    <w:rsid w:val="00620FFD"/>
    <w:rsid w:val="006F15C4"/>
    <w:rsid w:val="007156C5"/>
    <w:rsid w:val="00727086"/>
    <w:rsid w:val="00776C51"/>
    <w:rsid w:val="008456C3"/>
    <w:rsid w:val="008B15C2"/>
    <w:rsid w:val="009D70BA"/>
    <w:rsid w:val="00B67A65"/>
    <w:rsid w:val="00C36128"/>
    <w:rsid w:val="00C45972"/>
    <w:rsid w:val="00D44C41"/>
    <w:rsid w:val="00E3717C"/>
    <w:rsid w:val="00FF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F8230477F84ED4A4B1830EC3026BF7">
    <w:name w:val="5FF8230477F84ED4A4B1830EC3026BF7"/>
  </w:style>
  <w:style w:type="paragraph" w:customStyle="1" w:styleId="72642F19F82542D3B5927A620A0023E7">
    <w:name w:val="72642F19F82542D3B5927A620A0023E7"/>
  </w:style>
  <w:style w:type="paragraph" w:customStyle="1" w:styleId="E348F87F90144C37B3AD89FA646942B4">
    <w:name w:val="E348F87F90144C37B3AD89FA646942B4"/>
  </w:style>
  <w:style w:type="paragraph" w:customStyle="1" w:styleId="3165D3789CA7421D9ADA45EFA3FE74C0">
    <w:name w:val="3165D3789CA7421D9ADA45EFA3FE74C0"/>
  </w:style>
  <w:style w:type="paragraph" w:customStyle="1" w:styleId="83983A065065498DA8F5216A186887E3">
    <w:name w:val="83983A065065498DA8F5216A186887E3"/>
  </w:style>
  <w:style w:type="paragraph" w:customStyle="1" w:styleId="D7FD9DE18E574AAF8C493A9574E8129E">
    <w:name w:val="D7FD9DE18E574AAF8C493A9574E8129E"/>
  </w:style>
  <w:style w:type="paragraph" w:customStyle="1" w:styleId="66478B6F1F95415AA6375B143B499240">
    <w:name w:val="66478B6F1F95415AA6375B143B499240"/>
  </w:style>
  <w:style w:type="paragraph" w:customStyle="1" w:styleId="5E96C0774CA9414B8F02FB3F8643102F">
    <w:name w:val="5E96C0774CA9414B8F02FB3F8643102F"/>
  </w:style>
  <w:style w:type="paragraph" w:customStyle="1" w:styleId="1A8BB65E0F36402398BDC46B701178EE">
    <w:name w:val="1A8BB65E0F36402398BDC46B701178EE"/>
  </w:style>
  <w:style w:type="paragraph" w:customStyle="1" w:styleId="78F51160A1884D908D7B939545E98BE0">
    <w:name w:val="78F51160A1884D908D7B939545E98BE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840779E649746F4A3B5240572EFFE07">
    <w:name w:val="5840779E649746F4A3B5240572EFFE07"/>
  </w:style>
  <w:style w:type="paragraph" w:customStyle="1" w:styleId="5E64ADB274614D33BCA8FF398BEBECC3">
    <w:name w:val="5E64ADB274614D33BCA8FF398BEBECC3"/>
  </w:style>
  <w:style w:type="paragraph" w:customStyle="1" w:styleId="74BF830E460F4026A29E6D2484C5E8D1">
    <w:name w:val="74BF830E460F4026A29E6D2484C5E8D1"/>
  </w:style>
  <w:style w:type="paragraph" w:customStyle="1" w:styleId="C1013E36066042459F97ACCA8571461A">
    <w:name w:val="C1013E36066042459F97ACCA8571461A"/>
  </w:style>
  <w:style w:type="paragraph" w:customStyle="1" w:styleId="2A855DFFBCCC4701AD8BCFA8B58444DE">
    <w:name w:val="2A855DFFBCCC4701AD8BCFA8B58444DE"/>
  </w:style>
  <w:style w:type="paragraph" w:customStyle="1" w:styleId="4465EC6ACCDC4A34B0BB3C55E3E1AB49">
    <w:name w:val="4465EC6ACCDC4A34B0BB3C55E3E1AB49"/>
  </w:style>
  <w:style w:type="paragraph" w:customStyle="1" w:styleId="8845B5CC641142C6BC8B01502BA9436E">
    <w:name w:val="8845B5CC641142C6BC8B01502BA9436E"/>
  </w:style>
  <w:style w:type="paragraph" w:customStyle="1" w:styleId="C41B9A5F9C804B54AE8AADDD3F4C40C3">
    <w:name w:val="C41B9A5F9C804B54AE8AADDD3F4C40C3"/>
  </w:style>
  <w:style w:type="paragraph" w:customStyle="1" w:styleId="0C4BBDBB135649AEBD19EFE502A96C87">
    <w:name w:val="0C4BBDBB135649AEBD19EFE502A96C87"/>
  </w:style>
  <w:style w:type="paragraph" w:customStyle="1" w:styleId="4035E72593D44905BE191A1DD0A545C7">
    <w:name w:val="4035E72593D44905BE191A1DD0A545C7"/>
  </w:style>
  <w:style w:type="paragraph" w:customStyle="1" w:styleId="20D29F5804144DEFB5866BB596037819">
    <w:name w:val="20D29F5804144DEFB5866BB596037819"/>
  </w:style>
  <w:style w:type="paragraph" w:customStyle="1" w:styleId="A37D35BF57014A4EBE1324026C65D320">
    <w:name w:val="A37D35BF57014A4EBE1324026C65D320"/>
  </w:style>
  <w:style w:type="paragraph" w:customStyle="1" w:styleId="7771E32EED9944E19A18DAE9ED99DC24">
    <w:name w:val="7771E32EED9944E19A18DAE9ED99DC24"/>
  </w:style>
  <w:style w:type="paragraph" w:customStyle="1" w:styleId="AC422B9E5B984600AC7DEA433D4C23E9">
    <w:name w:val="AC422B9E5B984600AC7DEA433D4C23E9"/>
  </w:style>
  <w:style w:type="paragraph" w:customStyle="1" w:styleId="2B0D9DF1BA514D3FBA699358C947C768">
    <w:name w:val="2B0D9DF1BA514D3FBA699358C947C768"/>
  </w:style>
  <w:style w:type="paragraph" w:customStyle="1" w:styleId="A73C2D853C0F4F70B3E6210A1999E912">
    <w:name w:val="A73C2D853C0F4F70B3E6210A1999E912"/>
  </w:style>
  <w:style w:type="paragraph" w:customStyle="1" w:styleId="FD0E2D1996B049D4B4C8BD0C56748959">
    <w:name w:val="FD0E2D1996B049D4B4C8BD0C56748959"/>
  </w:style>
  <w:style w:type="paragraph" w:customStyle="1" w:styleId="2EC06F3F2C9D4A0B912BC7304E0BD1F5">
    <w:name w:val="2EC06F3F2C9D4A0B912BC7304E0BD1F5"/>
  </w:style>
  <w:style w:type="paragraph" w:customStyle="1" w:styleId="4CB1E273BD8F434E9AA18E6618A153B1">
    <w:name w:val="4CB1E273BD8F434E9AA18E6618A153B1"/>
  </w:style>
  <w:style w:type="paragraph" w:customStyle="1" w:styleId="BCD5A73CC0B2424DB35DF9923ED5A3E8">
    <w:name w:val="BCD5A73CC0B2424DB35DF9923ED5A3E8"/>
  </w:style>
  <w:style w:type="paragraph" w:customStyle="1" w:styleId="82F53E3D76FF4D68A0144B0A4B3778BC">
    <w:name w:val="82F53E3D76FF4D68A0144B0A4B3778BC"/>
  </w:style>
  <w:style w:type="paragraph" w:customStyle="1" w:styleId="473F5352CAC44FF1AEE975A35A0B78E9">
    <w:name w:val="473F5352CAC44FF1AEE975A35A0B78E9"/>
  </w:style>
  <w:style w:type="paragraph" w:customStyle="1" w:styleId="5E4E81EB482C440CABEA6368EAA7AC2F">
    <w:name w:val="5E4E81EB482C440CABEA6368EAA7AC2F"/>
  </w:style>
  <w:style w:type="paragraph" w:customStyle="1" w:styleId="F38B319915C6411BAE906C8E9364F34F">
    <w:name w:val="F38B319915C6411BAE906C8E9364F34F"/>
  </w:style>
  <w:style w:type="paragraph" w:customStyle="1" w:styleId="838D3FBA6B174CF8AC890234D11127FC">
    <w:name w:val="838D3FBA6B174CF8AC890234D11127FC"/>
  </w:style>
  <w:style w:type="paragraph" w:customStyle="1" w:styleId="AD7454C92A794FF29A5E52EB97298D8B">
    <w:name w:val="AD7454C92A794FF29A5E52EB97298D8B"/>
  </w:style>
  <w:style w:type="paragraph" w:customStyle="1" w:styleId="9CD0D3B30C674409A3BA7E7FD12981A8">
    <w:name w:val="9CD0D3B30C674409A3BA7E7FD12981A8"/>
  </w:style>
  <w:style w:type="paragraph" w:customStyle="1" w:styleId="D6B1BF1FBA484712B753A5C22B98D3A8">
    <w:name w:val="D6B1BF1FBA484712B753A5C22B98D3A8"/>
  </w:style>
  <w:style w:type="paragraph" w:customStyle="1" w:styleId="93D9F4E957CD4F3A8CE7A49B0E21F7D0">
    <w:name w:val="93D9F4E957CD4F3A8CE7A49B0E21F7D0"/>
  </w:style>
  <w:style w:type="paragraph" w:customStyle="1" w:styleId="597464FBD9BC4177B4298C618E79BE12">
    <w:name w:val="597464FBD9BC4177B4298C618E79BE1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7700A29E09248799E704570D709C312">
    <w:name w:val="17700A29E09248799E704570D709C312"/>
  </w:style>
  <w:style w:type="paragraph" w:customStyle="1" w:styleId="31649E4AA88F4AB0A3780D10C7867745">
    <w:name w:val="31649E4AA88F4AB0A3780D10C7867745"/>
    <w:rsid w:val="002846A0"/>
  </w:style>
  <w:style w:type="paragraph" w:customStyle="1" w:styleId="30C0C447FF974E4E87CEFBA5C8D939F1">
    <w:name w:val="30C0C447FF974E4E87CEFBA5C8D939F1"/>
    <w:rsid w:val="002846A0"/>
  </w:style>
  <w:style w:type="paragraph" w:customStyle="1" w:styleId="7214F2E7F25F411ABF33C5C15685B6A5">
    <w:name w:val="7214F2E7F25F411ABF33C5C15685B6A5"/>
    <w:rsid w:val="002846A0"/>
  </w:style>
  <w:style w:type="paragraph" w:customStyle="1" w:styleId="379F58CE5B824362A40FBC9907F8A43F">
    <w:name w:val="379F58CE5B824362A40FBC9907F8A43F"/>
    <w:rsid w:val="002846A0"/>
  </w:style>
  <w:style w:type="paragraph" w:customStyle="1" w:styleId="B7B36632E37E42BBB5895BF1C737D911">
    <w:name w:val="B7B36632E37E42BBB5895BF1C737D911"/>
    <w:rsid w:val="002846A0"/>
  </w:style>
  <w:style w:type="paragraph" w:customStyle="1" w:styleId="8B8FB9CE709D4C669494EF375D0074D2">
    <w:name w:val="8B8FB9CE709D4C669494EF375D0074D2"/>
    <w:rsid w:val="002846A0"/>
  </w:style>
  <w:style w:type="paragraph" w:customStyle="1" w:styleId="380D20B5BD5045F5A9A75D6C83246DDC">
    <w:name w:val="380D20B5BD5045F5A9A75D6C83246DDC"/>
    <w:rsid w:val="002846A0"/>
  </w:style>
  <w:style w:type="paragraph" w:customStyle="1" w:styleId="361DE6735F8B4B23B1AB61C280E25A40">
    <w:name w:val="361DE6735F8B4B23B1AB61C280E25A40"/>
    <w:rsid w:val="002846A0"/>
  </w:style>
  <w:style w:type="paragraph" w:customStyle="1" w:styleId="A2ACE80D719A4D4C8D69D968B8E5772F">
    <w:name w:val="A2ACE80D719A4D4C8D69D968B8E5772F"/>
    <w:rsid w:val="002846A0"/>
  </w:style>
  <w:style w:type="paragraph" w:customStyle="1" w:styleId="F01570A980D54936862B8AC9614F8C55">
    <w:name w:val="F01570A980D54936862B8AC9614F8C55"/>
    <w:rsid w:val="002846A0"/>
  </w:style>
  <w:style w:type="paragraph" w:customStyle="1" w:styleId="5A58916657E64F1D9506611E5963B385">
    <w:name w:val="5A58916657E64F1D9506611E5963B385"/>
    <w:rsid w:val="002846A0"/>
  </w:style>
  <w:style w:type="paragraph" w:customStyle="1" w:styleId="F1FF814209604A9998986778584FF47D">
    <w:name w:val="F1FF814209604A9998986778584FF47D"/>
    <w:rsid w:val="002846A0"/>
  </w:style>
  <w:style w:type="paragraph" w:customStyle="1" w:styleId="8F2E5259098B42F1B5D6BA4882BB495E">
    <w:name w:val="8F2E5259098B42F1B5D6BA4882BB495E"/>
    <w:rsid w:val="002846A0"/>
  </w:style>
  <w:style w:type="paragraph" w:customStyle="1" w:styleId="6D590FA2737C427BA3484FF35EFE6C2E">
    <w:name w:val="6D590FA2737C427BA3484FF35EFE6C2E"/>
    <w:rsid w:val="002846A0"/>
  </w:style>
  <w:style w:type="paragraph" w:customStyle="1" w:styleId="53E3A6770C5546DFB0C636B98A2FC842">
    <w:name w:val="53E3A6770C5546DFB0C636B98A2FC842"/>
    <w:rsid w:val="002846A0"/>
  </w:style>
  <w:style w:type="paragraph" w:customStyle="1" w:styleId="747F6C635B5E4B29973F565FFC198158">
    <w:name w:val="747F6C635B5E4B29973F565FFC198158"/>
    <w:rsid w:val="002846A0"/>
  </w:style>
  <w:style w:type="paragraph" w:customStyle="1" w:styleId="0DABA76743844D0989A746B9B4617388">
    <w:name w:val="0DABA76743844D0989A746B9B4617388"/>
    <w:rsid w:val="002846A0"/>
  </w:style>
  <w:style w:type="paragraph" w:customStyle="1" w:styleId="CED54D94D00A4D91803A696B66680944">
    <w:name w:val="CED54D94D00A4D91803A696B66680944"/>
    <w:rsid w:val="002846A0"/>
  </w:style>
  <w:style w:type="paragraph" w:customStyle="1" w:styleId="1ADF3D7C8FA94ADEAD47FA0CE492E1F9">
    <w:name w:val="1ADF3D7C8FA94ADEAD47FA0CE492E1F9"/>
    <w:rsid w:val="002846A0"/>
  </w:style>
  <w:style w:type="paragraph" w:customStyle="1" w:styleId="25A6FA672F9C4633A89697E1932827CB">
    <w:name w:val="25A6FA672F9C4633A89697E1932827CB"/>
    <w:rsid w:val="002846A0"/>
  </w:style>
  <w:style w:type="paragraph" w:customStyle="1" w:styleId="7270DB3342214801A7B6EC35542C8850">
    <w:name w:val="7270DB3342214801A7B6EC35542C8850"/>
    <w:rsid w:val="002846A0"/>
  </w:style>
  <w:style w:type="paragraph" w:customStyle="1" w:styleId="271B0D885F514445914E4FACA2968A9B">
    <w:name w:val="271B0D885F514445914E4FACA2968A9B"/>
    <w:rsid w:val="002846A0"/>
  </w:style>
  <w:style w:type="paragraph" w:customStyle="1" w:styleId="4750D93F0EB04A459AC937D0F1D3BFC5">
    <w:name w:val="4750D93F0EB04A459AC937D0F1D3BFC5"/>
    <w:rsid w:val="002846A0"/>
  </w:style>
  <w:style w:type="paragraph" w:customStyle="1" w:styleId="F39EC9309FC940048E80F8A507B53D6D">
    <w:name w:val="F39EC9309FC940048E80F8A507B53D6D"/>
    <w:rsid w:val="002846A0"/>
  </w:style>
  <w:style w:type="paragraph" w:customStyle="1" w:styleId="269D2025818E43EBB04C491B7569ABE0">
    <w:name w:val="269D2025818E43EBB04C491B7569ABE0"/>
    <w:rsid w:val="002846A0"/>
  </w:style>
  <w:style w:type="paragraph" w:customStyle="1" w:styleId="85FB966E1B8049CA94A2CBA8F64B1B57">
    <w:name w:val="85FB966E1B8049CA94A2CBA8F64B1B57"/>
    <w:rsid w:val="002846A0"/>
  </w:style>
  <w:style w:type="paragraph" w:customStyle="1" w:styleId="8895709A303144629949AE78405EB867">
    <w:name w:val="8895709A303144629949AE78405EB867"/>
    <w:rsid w:val="002846A0"/>
  </w:style>
  <w:style w:type="paragraph" w:customStyle="1" w:styleId="E4E00B9C1B0749A19965981785AA4E9F">
    <w:name w:val="E4E00B9C1B0749A19965981785AA4E9F"/>
    <w:rsid w:val="002846A0"/>
  </w:style>
  <w:style w:type="paragraph" w:customStyle="1" w:styleId="97C0543E75A44DB28CED0395776BB872">
    <w:name w:val="97C0543E75A44DB28CED0395776BB872"/>
    <w:rsid w:val="002846A0"/>
  </w:style>
  <w:style w:type="paragraph" w:customStyle="1" w:styleId="4759C3BD4C0D4BDBB39F049529BE2D7A">
    <w:name w:val="4759C3BD4C0D4BDBB39F049529BE2D7A"/>
    <w:rsid w:val="002846A0"/>
  </w:style>
  <w:style w:type="paragraph" w:customStyle="1" w:styleId="7A24D90B94694E2BB8300973F5B2B61E">
    <w:name w:val="7A24D90B94694E2BB8300973F5B2B61E"/>
    <w:rsid w:val="002846A0"/>
  </w:style>
  <w:style w:type="paragraph" w:customStyle="1" w:styleId="AEDD686C96AF48B998CCA749CBB428EA">
    <w:name w:val="AEDD686C96AF48B998CCA749CBB428EA"/>
    <w:rsid w:val="002846A0"/>
  </w:style>
  <w:style w:type="paragraph" w:customStyle="1" w:styleId="E8A2516B02C44712983CC1820657CFE5">
    <w:name w:val="E8A2516B02C44712983CC1820657CFE5"/>
    <w:rsid w:val="002846A0"/>
  </w:style>
  <w:style w:type="paragraph" w:customStyle="1" w:styleId="D598F41D9F674C8FA643BE82FD8B8F8E">
    <w:name w:val="D598F41D9F674C8FA643BE82FD8B8F8E"/>
    <w:rsid w:val="002846A0"/>
  </w:style>
  <w:style w:type="paragraph" w:customStyle="1" w:styleId="0AC618934FDD46DEB13199308CA65776">
    <w:name w:val="0AC618934FDD46DEB13199308CA65776"/>
    <w:rsid w:val="002846A0"/>
  </w:style>
  <w:style w:type="paragraph" w:customStyle="1" w:styleId="55A69D07BFD64F8586F05C3738086178">
    <w:name w:val="55A69D07BFD64F8586F05C3738086178"/>
    <w:rsid w:val="002846A0"/>
  </w:style>
  <w:style w:type="paragraph" w:customStyle="1" w:styleId="AE5A736A03AD470997079B4C4C469669">
    <w:name w:val="AE5A736A03AD470997079B4C4C469669"/>
    <w:rsid w:val="002846A0"/>
  </w:style>
  <w:style w:type="paragraph" w:customStyle="1" w:styleId="843F3F292D454AEBA84BA488C54C0C93">
    <w:name w:val="843F3F292D454AEBA84BA488C54C0C93"/>
    <w:rsid w:val="002846A0"/>
  </w:style>
  <w:style w:type="paragraph" w:customStyle="1" w:styleId="DCA41B39587C42898B326AF353DBFD1C">
    <w:name w:val="DCA41B39587C42898B326AF353DBFD1C"/>
    <w:rsid w:val="002846A0"/>
  </w:style>
  <w:style w:type="paragraph" w:customStyle="1" w:styleId="5FB75860165D45629E5BCDE5AC2A220D">
    <w:name w:val="5FB75860165D45629E5BCDE5AC2A220D"/>
    <w:rsid w:val="002846A0"/>
  </w:style>
  <w:style w:type="paragraph" w:customStyle="1" w:styleId="749C66ACEB584BF299D6F4BE72E37D04">
    <w:name w:val="749C66ACEB584BF299D6F4BE72E37D04"/>
    <w:rsid w:val="002846A0"/>
  </w:style>
  <w:style w:type="paragraph" w:customStyle="1" w:styleId="E9C6B8448B024FE08DA95C16336D5D2B">
    <w:name w:val="E9C6B8448B024FE08DA95C16336D5D2B"/>
    <w:rsid w:val="002846A0"/>
  </w:style>
  <w:style w:type="paragraph" w:customStyle="1" w:styleId="94788D02F9A14D44BBE97E7FCCC55F5B">
    <w:name w:val="94788D02F9A14D44BBE97E7FCCC55F5B"/>
    <w:rsid w:val="002846A0"/>
  </w:style>
  <w:style w:type="paragraph" w:customStyle="1" w:styleId="1107192231504E04A26A1BD1E3E9FFB1">
    <w:name w:val="1107192231504E04A26A1BD1E3E9FFB1"/>
    <w:rsid w:val="002846A0"/>
  </w:style>
  <w:style w:type="paragraph" w:customStyle="1" w:styleId="9B99D04A8C4E401F88210B3419F486C4">
    <w:name w:val="9B99D04A8C4E401F88210B3419F486C4"/>
    <w:rsid w:val="002846A0"/>
  </w:style>
  <w:style w:type="paragraph" w:customStyle="1" w:styleId="6ACFFF8104DB42C295B739AA204A3349">
    <w:name w:val="6ACFFF8104DB42C295B739AA204A3349"/>
    <w:rsid w:val="002846A0"/>
  </w:style>
  <w:style w:type="paragraph" w:customStyle="1" w:styleId="1E5D9264508A400EBA3AF3232F84A7DE">
    <w:name w:val="1E5D9264508A400EBA3AF3232F84A7DE"/>
    <w:rsid w:val="002846A0"/>
  </w:style>
  <w:style w:type="paragraph" w:customStyle="1" w:styleId="AD45843B6CB24CEF8A3A67F229CBF86B">
    <w:name w:val="AD45843B6CB24CEF8A3A67F229CBF86B"/>
    <w:rsid w:val="002846A0"/>
  </w:style>
  <w:style w:type="paragraph" w:customStyle="1" w:styleId="2FF308B57C93490DA79A293F3C8AE4A8">
    <w:name w:val="2FF308B57C93490DA79A293F3C8AE4A8"/>
    <w:rsid w:val="002846A0"/>
  </w:style>
  <w:style w:type="paragraph" w:customStyle="1" w:styleId="91667F1C32DF4FCD9B5F0E0C4621A1E6">
    <w:name w:val="91667F1C32DF4FCD9B5F0E0C4621A1E6"/>
    <w:rsid w:val="002846A0"/>
  </w:style>
  <w:style w:type="paragraph" w:customStyle="1" w:styleId="7C68FD01E4D448D6B06F75C1C08DA31C">
    <w:name w:val="7C68FD01E4D448D6B06F75C1C08DA31C"/>
    <w:rsid w:val="002846A0"/>
  </w:style>
  <w:style w:type="paragraph" w:customStyle="1" w:styleId="D28B4B7B987A40FEB09A2E8E1E9D5768">
    <w:name w:val="D28B4B7B987A40FEB09A2E8E1E9D5768"/>
    <w:rsid w:val="002846A0"/>
  </w:style>
  <w:style w:type="paragraph" w:customStyle="1" w:styleId="F3C422C24DC249C4A1F9516958546A5F">
    <w:name w:val="F3C422C24DC249C4A1F9516958546A5F"/>
    <w:rsid w:val="002846A0"/>
  </w:style>
  <w:style w:type="paragraph" w:customStyle="1" w:styleId="E8120FA8F0AC4791BA672CB653AC7187">
    <w:name w:val="E8120FA8F0AC4791BA672CB653AC7187"/>
    <w:rsid w:val="002846A0"/>
  </w:style>
  <w:style w:type="paragraph" w:customStyle="1" w:styleId="4F027D9AA4BD41349AEE1A20D39EB50B">
    <w:name w:val="4F027D9AA4BD41349AEE1A20D39EB50B"/>
    <w:rsid w:val="002846A0"/>
  </w:style>
  <w:style w:type="paragraph" w:customStyle="1" w:styleId="B7AB198EBA224AE28C902370DFF48F51">
    <w:name w:val="B7AB198EBA224AE28C902370DFF48F51"/>
    <w:rsid w:val="002846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2019-03-13T09:12:00Z</dcterms:created>
  <dcterms:modified xsi:type="dcterms:W3CDTF">2020-02-16T09:09:00Z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